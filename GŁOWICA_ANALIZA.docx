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B072E0" w:rsidP="00A43A5B">
            <w:pPr>
              <w:jc w:val="center"/>
            </w:pPr>
            <w:r>
              <w:rPr>
                <w:noProof/>
                <w:lang w:val="pl-PL" w:eastAsia="pl-PL"/>
              </w:rPr>
              <w:drawing>
                <wp:inline distT="0" distB="0" distL="0" distR="0">
                  <wp:extent cx="3853815" cy="1958975"/>
                  <wp:effectExtent l="0" t="0" r="0" b="3175"/>
                  <wp:docPr id="3" name="Obraz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ela-Siatk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RPr="00B072E0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B072E0" w:rsidRDefault="00B77317" w:rsidP="00B072E0">
                  <w:pPr>
                    <w:rPr>
                      <w:bCs/>
                      <w:sz w:val="20"/>
                      <w:szCs w:val="20"/>
                      <w:lang w:val="pl-PL"/>
                    </w:rPr>
                  </w:pP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Nagwekspisutreci"/>
                      </w:pPr>
                      <w:r>
                        <w:t>Table of Contents</w:t>
                      </w:r>
                    </w:p>
                    <w:p w:rsidR="00B072E0" w:rsidRDefault="001041F1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27930553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Opis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_Toc427930553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1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54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Założenia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_Toc427930554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2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55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Informacja o modelu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_Toc427930555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2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56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Właściwości badania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_Toc427930556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3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57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Jednostki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_Toc427930557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3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58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Właściwości materiału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_Toc427930558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4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59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Obciążenia i umocowania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_Toc427930559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5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0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Definicje złącza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_Toc427930560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6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1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Informacje kontaktowe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_Toc427930561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6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2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Informacje siatki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_Toc427930562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7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3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Szczegóły sensora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_Toc427930563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8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4" w:history="1">
                        <w:r w:rsidR="00B072E0" w:rsidRPr="008A68F7">
                          <w:rPr>
                            <w:rStyle w:val="Hipercze"/>
                            <w:noProof/>
                            <w:lang w:val="pl-PL"/>
                          </w:rPr>
                          <w:t>Siły wypadkowe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_Toc427930564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8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5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Belki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_Toc427930565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8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6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Wyniki badania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_Toc427930566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9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2E0" w:rsidRDefault="00C64BEE">
                      <w:pPr>
                        <w:pStyle w:val="Spistreci1"/>
                        <w:rPr>
                          <w:noProof/>
                          <w:sz w:val="22"/>
                          <w:lang w:val="pl-PL" w:eastAsia="pl-PL"/>
                        </w:rPr>
                      </w:pPr>
                      <w:hyperlink w:anchor="_Toc427930567" w:history="1">
                        <w:r w:rsidR="00B072E0" w:rsidRPr="008A68F7">
                          <w:rPr>
                            <w:rStyle w:val="Hipercze"/>
                            <w:noProof/>
                          </w:rPr>
                          <w:t>Konkluzja</w:t>
                        </w:r>
                        <w:r w:rsidR="00B072E0">
                          <w:rPr>
                            <w:noProof/>
                            <w:webHidden/>
                          </w:rPr>
                          <w:tab/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2E0">
                          <w:rPr>
                            <w:noProof/>
                            <w:webHidden/>
                          </w:rPr>
                          <w:instrText xml:space="preserve"> PAGEREF _Toc427930567 \h </w:instrText>
                        </w:r>
                        <w:r w:rsidR="00B072E0">
                          <w:rPr>
                            <w:noProof/>
                            <w:webHidden/>
                          </w:rPr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2E0">
                          <w:rPr>
                            <w:noProof/>
                            <w:webHidden/>
                          </w:rPr>
                          <w:t>11</w:t>
                        </w:r>
                        <w:r w:rsidR="00B072E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Spistreci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F448BC" w:rsidRPr="00E65D6E" w:rsidRDefault="00F448BC" w:rsidP="00FF408C"/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Spistreci3"/>
            </w:pPr>
          </w:p>
        </w:tc>
      </w:tr>
    </w:tbl>
    <w:p w:rsidR="00F25CD7" w:rsidRDefault="00F25CD7">
      <w: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B072E0" w:rsidP="00343025">
            <w:pPr>
              <w:pStyle w:val="Nagwek1"/>
              <w:outlineLvl w:val="0"/>
            </w:pPr>
            <w:bookmarkStart w:id="0" w:name="_Toc243733140"/>
            <w:bookmarkStart w:id="1" w:name="_Toc245020107"/>
            <w:bookmarkStart w:id="2" w:name="_Toc245020139"/>
            <w:bookmarkStart w:id="3" w:name="_Toc427930554"/>
            <w:r>
              <w:lastRenderedPageBreak/>
              <w:t>Założenia</w:t>
            </w:r>
            <w:bookmarkEnd w:id="3"/>
          </w:p>
          <w:p w:rsidR="00A96F2C" w:rsidRDefault="00A96F2C" w:rsidP="00A96F2C"/>
        </w:tc>
      </w:tr>
    </w:tbl>
    <w:p w:rsidR="00343025" w:rsidRDefault="00343025" w:rsidP="00B77317">
      <w:pPr>
        <w:pStyle w:val="Nagwek1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B072E0" w:rsidP="00FF408C">
            <w:pPr>
              <w:pStyle w:val="Nagwek1"/>
              <w:outlineLvl w:val="0"/>
            </w:pPr>
            <w:bookmarkStart w:id="4" w:name="_Toc427930555"/>
            <w:r>
              <w:t>Informacja o modelu</w:t>
            </w:r>
            <w:bookmarkEnd w:id="4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RPr="005A5AE6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ela-Siatk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B072E0" w:rsidP="00077EA0">
                        <w:pPr>
                          <w:jc w:val="center"/>
                          <w:rPr>
                            <w:rStyle w:val="Pogrubienie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val="pl-PL" w:eastAsia="pl-PL"/>
                          </w:rPr>
                          <w:drawing>
                            <wp:inline distT="0" distB="0" distL="0" distR="0">
                              <wp:extent cx="5349240" cy="2719705"/>
                              <wp:effectExtent l="0" t="0" r="3810" b="4445"/>
                              <wp:docPr id="4" name="Obraz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1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Pr="00B072E0" w:rsidRDefault="00B072E0" w:rsidP="00C16188">
                  <w:pPr>
                    <w:jc w:val="center"/>
                    <w:rPr>
                      <w:rStyle w:val="Pogrubienie"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noProof/>
                      <w:sz w:val="20"/>
                      <w:szCs w:val="20"/>
                      <w:lang w:val="pl-PL"/>
                    </w:rPr>
                    <w:t>Nazwa modelu</w:t>
                  </w:r>
                  <w:r w:rsidR="00C16188" w:rsidRPr="00B072E0">
                    <w:rPr>
                      <w:rStyle w:val="Pogrubienie"/>
                      <w:b/>
                      <w:noProof/>
                      <w:sz w:val="20"/>
                      <w:szCs w:val="20"/>
                      <w:lang w:val="pl-PL"/>
                    </w:rPr>
                    <w:t xml:space="preserve">: </w:t>
                  </w:r>
                  <w:r w:rsidRPr="00B072E0">
                    <w:rPr>
                      <w:rStyle w:val="Pogrubienie"/>
                      <w:noProof/>
                      <w:sz w:val="20"/>
                      <w:szCs w:val="20"/>
                      <w:lang w:val="pl-PL"/>
                    </w:rPr>
                    <w:t>Złożenie1</w:t>
                  </w:r>
                </w:p>
                <w:p w:rsidR="00C16188" w:rsidRPr="00B072E0" w:rsidRDefault="00B072E0" w:rsidP="00B072E0">
                  <w:pPr>
                    <w:jc w:val="center"/>
                    <w:rPr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noProof/>
                      <w:sz w:val="20"/>
                      <w:szCs w:val="20"/>
                      <w:lang w:val="pl-PL"/>
                    </w:rPr>
                    <w:t>Bieżąca konfiguracja</w:t>
                  </w:r>
                  <w:r w:rsidR="00C16188" w:rsidRPr="00B072E0">
                    <w:rPr>
                      <w:rStyle w:val="Pogrubienie"/>
                      <w:b/>
                      <w:noProof/>
                      <w:sz w:val="20"/>
                      <w:szCs w:val="20"/>
                      <w:lang w:val="pl-PL"/>
                    </w:rPr>
                    <w:t xml:space="preserve">: </w:t>
                  </w:r>
                  <w:r w:rsidRPr="00B072E0">
                    <w:rPr>
                      <w:rStyle w:val="Pogrubienie"/>
                      <w:noProof/>
                      <w:sz w:val="20"/>
                      <w:szCs w:val="20"/>
                      <w:lang w:val="pl-PL"/>
                    </w:rPr>
                    <w:t>Domyślna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B072E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ogrubienie"/>
                      <w:b/>
                      <w:noProof/>
                      <w:sz w:val="24"/>
                      <w:szCs w:val="24"/>
                    </w:rPr>
                    <w:t>Obiekty bryłowe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072E0" w:rsidP="0044448A">
                  <w:pPr>
                    <w:jc w:val="center"/>
                  </w:pPr>
                  <w:r>
                    <w:rPr>
                      <w:rStyle w:val="Pogrubienie"/>
                      <w:b/>
                      <w:noProof/>
                      <w:sz w:val="20"/>
                      <w:szCs w:val="20"/>
                    </w:rPr>
                    <w:t>Nazwa i odniesienie dokumentu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b/>
                      <w:noProof/>
                      <w:sz w:val="20"/>
                      <w:szCs w:val="20"/>
                    </w:rPr>
                    <w:t>Traktowane jako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b/>
                      <w:noProof/>
                      <w:sz w:val="20"/>
                      <w:szCs w:val="20"/>
                    </w:rPr>
                    <w:t>Właściwości objętościowe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b/>
                      <w:noProof/>
                      <w:sz w:val="20"/>
                      <w:szCs w:val="20"/>
                    </w:rPr>
                    <w:t>Zmodyfikowano ścieżkę/datę dokumentu</w:t>
                  </w:r>
                </w:p>
              </w:tc>
            </w:tr>
            <w:tr w:rsidR="00B072E0" w:rsidTr="00F067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Default="00B072E0" w:rsidP="00F06782">
                  <w:pPr>
                    <w:jc w:val="center"/>
                    <w:rPr>
                      <w:rStyle w:val="Pogrubienie"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Wytnij-wyciągnięcie6</w:t>
                  </w:r>
                </w:p>
                <w:p w:rsidR="00B072E0" w:rsidRPr="0044448A" w:rsidRDefault="00B072E0" w:rsidP="00F06782">
                  <w:pPr>
                    <w:jc w:val="center"/>
                  </w:pPr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562735" cy="794385"/>
                        <wp:effectExtent l="0" t="0" r="0" b="5715"/>
                        <wp:docPr id="5" name="Obraz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4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44448A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Obiekt bryłowy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Masa:1.0737 kg</w:t>
                  </w:r>
                </w:p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Objętość:0.000383466 m^3</w:t>
                  </w:r>
                </w:p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Gęstość:2800 kg/m^3</w:t>
                  </w:r>
                </w:p>
                <w:p w:rsid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  <w:t>Waga:10.5223 N</w:t>
                  </w:r>
                </w:p>
                <w:p w:rsidR="00B072E0" w:rsidRPr="0044448A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C:\Users\Tymek\Dropbox\PRACA_PRZEJŚCIOWA\PART\Część1.SLDPRT</w:t>
                  </w:r>
                </w:p>
                <w:p w:rsidR="00B072E0" w:rsidRPr="0044448A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Aug 20 18:02:12 2015</w:t>
                  </w:r>
                </w:p>
              </w:tc>
            </w:tr>
            <w:tr w:rsidR="00B072E0" w:rsidTr="00F067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Default="00B072E0" w:rsidP="00F06782">
                  <w:pPr>
                    <w:jc w:val="center"/>
                    <w:rPr>
                      <w:rStyle w:val="Pogrubienie"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Wytnij-wyciągnięcie1</w:t>
                  </w:r>
                </w:p>
                <w:p w:rsidR="00B072E0" w:rsidRPr="0044448A" w:rsidRDefault="00B072E0" w:rsidP="00F06782">
                  <w:pPr>
                    <w:jc w:val="center"/>
                  </w:pPr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562735" cy="794385"/>
                        <wp:effectExtent l="0" t="0" r="0" b="5715"/>
                        <wp:docPr id="6" name="Obraz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4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44448A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Obiekt bryłowy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Masa:0.978342 kg</w:t>
                  </w:r>
                </w:p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Objętość:0.000349408 m^3</w:t>
                  </w:r>
                </w:p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Gęstość:2800 kg/m^3</w:t>
                  </w:r>
                </w:p>
                <w:p w:rsid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  <w:t>Waga:9.58775 N</w:t>
                  </w:r>
                </w:p>
                <w:p w:rsidR="00B072E0" w:rsidRPr="0044448A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B072E0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C:\Users\Tymek\Dropbox\PRACA_PRZEJŚCIOWA\PART\Część2.SLDPRT</w:t>
                  </w:r>
                </w:p>
                <w:p w:rsidR="00B072E0" w:rsidRPr="0044448A" w:rsidRDefault="00B072E0" w:rsidP="00F067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Aug 17 19:19:45 2015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B072E0" w:rsidP="0044448A">
                  <w:pPr>
                    <w:jc w:val="center"/>
                    <w:rPr>
                      <w:rStyle w:val="Pogrubienie"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lastRenderedPageBreak/>
                    <w:t>Wytnij-wyciągnięcie1</w:t>
                  </w:r>
                </w:p>
                <w:p w:rsidR="004B3022" w:rsidRPr="0044448A" w:rsidRDefault="00B072E0" w:rsidP="0044448A">
                  <w:pPr>
                    <w:jc w:val="center"/>
                  </w:pPr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562735" cy="794385"/>
                        <wp:effectExtent l="0" t="0" r="0" b="5715"/>
                        <wp:docPr id="7" name="Obraz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4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Obiekt bryłowy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B072E0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Masa:0.103263 kg</w:t>
                  </w:r>
                </w:p>
                <w:p w:rsidR="00B072E0" w:rsidRPr="00B072E0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Objętość:3.68796e-005 m^3</w:t>
                  </w:r>
                </w:p>
                <w:p w:rsidR="00B072E0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  <w:t>Gęstość:2800 kg/m^3</w:t>
                  </w:r>
                </w:p>
                <w:p w:rsidR="00B072E0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</w:rPr>
                    <w:t>Waga:1.01198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Pr="00B072E0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/>
                      <w:bCs/>
                      <w:noProof/>
                      <w:sz w:val="20"/>
                      <w:szCs w:val="20"/>
                      <w:lang w:val="pl-PL"/>
                    </w:rPr>
                    <w:t>C:\Users\Tymek\Dropbox\PRACA_PRZEJŚCIOWA\PART\Wałek.SLDPRT</w:t>
                  </w:r>
                </w:p>
                <w:p w:rsidR="00C16188" w:rsidRPr="0044448A" w:rsidRDefault="00B072E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Pogrubienie"/>
                      <w:noProof/>
                      <w:sz w:val="20"/>
                      <w:szCs w:val="20"/>
                    </w:rPr>
                    <w:t>May 25 21:04:02 2015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RPr="005A5AE6" w:rsidTr="005E294F">
        <w:tc>
          <w:tcPr>
            <w:tcW w:w="11016" w:type="dxa"/>
          </w:tcPr>
          <w:p w:rsidR="00B35001" w:rsidRPr="00B35001" w:rsidRDefault="00B072E0" w:rsidP="00B35001">
            <w:pPr>
              <w:pStyle w:val="Nagwek1"/>
              <w:outlineLvl w:val="0"/>
            </w:pPr>
            <w:bookmarkStart w:id="5" w:name="_Toc427930556"/>
            <w:r>
              <w:t>Właściwości badania</w:t>
            </w:r>
            <w:bookmarkEnd w:id="5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1"/>
              <w:gridCol w:w="5593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072E0" w:rsidP="005E294F">
                  <w:r>
                    <w:t>Nazwa badania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Analiza statyczna 1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Typ analizy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Analiza statyczna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Typ siatki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Siatka bryłowa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 xml:space="preserve">Efekt termiczny: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Włączone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Opcja termiczna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Uwzględnij obciążenia temperaturowe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Temperatura zerowego odkształcenia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Pr="00B072E0" w:rsidRDefault="00B072E0" w:rsidP="005E294F">
                  <w:pPr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Uwzględnij efekt ciśnienia płynu z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Typ solvera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 xml:space="preserve">Efekt rozkładu naprężeń: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 xml:space="preserve">Miękka sprężyna: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 xml:space="preserve">Obciążenie bezwładnościowe: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Niekompatybilne opcje wiązania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Automatyczna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Duże przemieszczenie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Oblicz siły swobodnego obiektu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Włączone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Tarcie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 xml:space="preserve">Użyj metody adaptacyjnej: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RPr="005A5AE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5E294F">
                  <w:r>
                    <w:t>Folder wyników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Pr="00B072E0" w:rsidRDefault="00B072E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Dokument SolidWorks (C:\Users\Tymek\Dropbox\PRACA_PRZEJŚCIOWA\PART)</w:t>
                  </w:r>
                </w:p>
              </w:tc>
            </w:tr>
          </w:tbl>
          <w:p w:rsidR="005E294F" w:rsidRPr="00B072E0" w:rsidRDefault="005E294F" w:rsidP="00A96F2C">
            <w:pPr>
              <w:rPr>
                <w:lang w:val="pl-PL"/>
              </w:rPr>
            </w:pPr>
          </w:p>
        </w:tc>
      </w:tr>
      <w:bookmarkEnd w:id="0"/>
      <w:bookmarkEnd w:id="1"/>
      <w:bookmarkEnd w:id="2"/>
    </w:tbl>
    <w:p w:rsidR="00F33129" w:rsidRPr="00B072E0" w:rsidRDefault="00F33129">
      <w:pPr>
        <w:rPr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B072E0" w:rsidP="000A7C6B">
            <w:pPr>
              <w:pStyle w:val="Nagwek1"/>
              <w:outlineLvl w:val="0"/>
            </w:pPr>
            <w:bookmarkStart w:id="6" w:name="_Toc427930557"/>
            <w:r>
              <w:t>Jednostki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80"/>
              <w:gridCol w:w="5374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B072E0" w:rsidP="000A7C6B">
                  <w:r>
                    <w:t>Układ jednostek miar: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r>
                    <w:t>Długość/Przemieszczenie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r>
                    <w:t>Temperatura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072E0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r>
                    <w:t>Prędkość kątowa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Radian/sek</w:t>
                  </w:r>
                </w:p>
              </w:tc>
            </w:tr>
            <w:tr w:rsidR="00B072E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r>
                    <w:t>Ciśnienie/Naprężenie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ela-Siatk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B072E0" w:rsidP="000A7C6B">
            <w:pPr>
              <w:pStyle w:val="Nagwek1"/>
              <w:outlineLvl w:val="0"/>
            </w:pPr>
            <w:bookmarkStart w:id="7" w:name="_Toc427930558"/>
            <w:bookmarkStart w:id="8" w:name="_Toc243733144"/>
            <w:bookmarkStart w:id="9" w:name="_Toc245020112"/>
            <w:bookmarkStart w:id="10" w:name="_Toc245020144"/>
            <w:r>
              <w:lastRenderedPageBreak/>
              <w:t>Właściwości materiału</w:t>
            </w:r>
            <w:bookmarkEnd w:id="7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072E0" w:rsidP="000A7C6B">
                  <w:pPr>
                    <w:jc w:val="center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Odniesienie modelu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072E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Właściwości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072E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Komponenty</w:t>
                  </w:r>
                </w:p>
              </w:tc>
            </w:tr>
            <w:tr w:rsidR="00E80CD9" w:rsidRPr="005A5AE6" w:rsidTr="00B072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E80CD9" w:rsidRPr="00577134" w:rsidRDefault="00B072E0" w:rsidP="000A7C6B">
                  <w:pPr>
                    <w:jc w:val="center"/>
                    <w:rPr>
                      <w:rStyle w:val="Pogrubienie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pl-PL" w:eastAsia="pl-PL"/>
                    </w:rPr>
                    <w:drawing>
                      <wp:inline distT="0" distB="0" distL="0" distR="0">
                        <wp:extent cx="1904365" cy="968375"/>
                        <wp:effectExtent l="0" t="0" r="635" b="3175"/>
                        <wp:docPr id="8" name="Obraz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8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redniasiatka1ak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Nazwa</w:t>
                        </w:r>
                        <w:r w:rsidR="00E80CD9" w:rsidRPr="00BE6656"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3.1325 (EN-AW 2017A)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Typ modelu: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Liniowy elastyczny izotropowy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Domyślne kryterium zniszczenia: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Nieznany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Granica plastyczności: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2.45e+008 N/m^2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Wytrzymałość na rozciąganie: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3.9e+008 N/m^2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sprężystości wzdłużnej: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7e+010 N/m^2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Poissona: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 xml:space="preserve">0.3897  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Masa właściwa: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2800 kg/m^3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sprężystości poprzecznej: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2.7e+010 N/m^2</w:t>
                        </w:r>
                      </w:p>
                    </w:tc>
                  </w:tr>
                  <w:tr w:rsidR="00B072E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rozszerzalności cieplnej: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2.4e-005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B072E0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 w:val="0"/>
                      <w:sz w:val="20"/>
                      <w:szCs w:val="20"/>
                      <w:lang w:val="pl-PL"/>
                    </w:rPr>
                    <w:t>ObiektBryłowy 1(Wytnij-wyciągnięcie6)(Część1-1),</w:t>
                  </w:r>
                </w:p>
                <w:p w:rsidR="00E80CD9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bCs w:val="0"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b w:val="0"/>
                      <w:sz w:val="20"/>
                      <w:szCs w:val="20"/>
                      <w:lang w:val="pl-PL"/>
                    </w:rPr>
                    <w:t>ObiektBryłowy 1(Wytnij-wyciągnięcie1)(Część2-1)</w:t>
                  </w:r>
                </w:p>
              </w:tc>
            </w:tr>
            <w:tr w:rsidR="00B072E0" w:rsidRPr="000841BF" w:rsidTr="00F06782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B072E0" w:rsidRPr="000841BF" w:rsidRDefault="00B072E0" w:rsidP="00F06782">
                  <w:pPr>
                    <w:rPr>
                      <w:rStyle w:val="Pogrubienie"/>
                      <w:sz w:val="20"/>
                      <w:szCs w:val="20"/>
                    </w:rPr>
                  </w:pPr>
                  <w:r>
                    <w:rPr>
                      <w:rStyle w:val="Pogrubienie"/>
                      <w:sz w:val="20"/>
                      <w:szCs w:val="20"/>
                    </w:rPr>
                    <w:t>Dane krzywych:N/A</w:t>
                  </w:r>
                </w:p>
              </w:tc>
            </w:tr>
            <w:tr w:rsidR="00B072E0" w:rsidRPr="000841BF" w:rsidTr="00B072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B072E0" w:rsidRPr="00577134" w:rsidRDefault="00B072E0" w:rsidP="00F06782">
                  <w:pPr>
                    <w:jc w:val="center"/>
                    <w:rPr>
                      <w:rStyle w:val="Pogrubienie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pl-PL" w:eastAsia="pl-PL"/>
                    </w:rPr>
                    <w:drawing>
                      <wp:inline distT="0" distB="0" distL="0" distR="0">
                        <wp:extent cx="1904365" cy="968375"/>
                        <wp:effectExtent l="0" t="0" r="635" b="3175"/>
                        <wp:docPr id="9" name="Obraz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8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redniasiatka1ak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Pr="00BE6656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Nazwa</w:t>
                        </w:r>
                        <w:r w:rsidRPr="00BE6656"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Pr="00BE6656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Stop 2018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Typ modelu: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Liniowy elastyczny izotropowy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Domyślne kryterium zniszczenia: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Nieznany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Granica plastyczności: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3.17104e+008 N/m^2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Wytrzymałość na rozciąganie: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4.20507e+008 N/m^2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sprężystości wzdłużnej: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7.4e+010 N/m^2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Poissona: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Masa właściwa: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2800 kg/m^3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sprężystości poprzecznej: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2.7e+010 N/m^2</w:t>
                        </w:r>
                      </w:p>
                    </w:tc>
                  </w:tr>
                  <w:tr w:rsidR="00B072E0" w:rsidRPr="00577134" w:rsidTr="00F06782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/>
                            <w:sz w:val="20"/>
                            <w:szCs w:val="20"/>
                          </w:rPr>
                          <w:t>Współczynnik rozszerzalności cieplnej: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2.2e-005 /Kelvin</w:t>
                        </w:r>
                      </w:p>
                    </w:tc>
                  </w:tr>
                </w:tbl>
                <w:p w:rsidR="00B072E0" w:rsidRPr="00577134" w:rsidRDefault="00B072E0" w:rsidP="00F06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B072E0" w:rsidRPr="00577134" w:rsidRDefault="00B072E0" w:rsidP="00F06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Pogrubienie"/>
                      <w:b w:val="0"/>
                      <w:sz w:val="20"/>
                      <w:szCs w:val="20"/>
                    </w:rPr>
                    <w:t>ObiektBryłowy 1(Wytnij-wyciągnięcie1)(Wałek-1)</w:t>
                  </w:r>
                </w:p>
              </w:tc>
            </w:tr>
            <w:tr w:rsidR="00B072E0" w:rsidRPr="000841BF" w:rsidTr="00F06782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B072E0" w:rsidRPr="000841BF" w:rsidRDefault="00B072E0" w:rsidP="00F06782">
                  <w:pPr>
                    <w:rPr>
                      <w:rStyle w:val="Pogrubienie"/>
                      <w:sz w:val="20"/>
                      <w:szCs w:val="20"/>
                    </w:rPr>
                  </w:pPr>
                  <w:r>
                    <w:rPr>
                      <w:rStyle w:val="Pogrubienie"/>
                      <w:sz w:val="20"/>
                      <w:szCs w:val="20"/>
                    </w:rPr>
                    <w:t>Dane krzywych:N/A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ela-Siatk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B072E0" w:rsidP="000A7C6B">
            <w:pPr>
              <w:pStyle w:val="Nagwek1"/>
              <w:outlineLvl w:val="0"/>
              <w:rPr>
                <w:b w:val="0"/>
                <w:bCs w:val="0"/>
              </w:rPr>
            </w:pPr>
            <w:bookmarkStart w:id="11" w:name="_Toc427930559"/>
            <w:r>
              <w:rPr>
                <w:rStyle w:val="Pogrubienie"/>
              </w:rPr>
              <w:lastRenderedPageBreak/>
              <w:t>Obciążenia i umocowania</w:t>
            </w:r>
            <w:bookmarkEnd w:id="11"/>
          </w:p>
          <w:tbl>
            <w:tblPr>
              <w:tblStyle w:val="Jasnalistaak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072E0" w:rsidTr="008B47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072E0" w:rsidRPr="004E282D" w:rsidRDefault="00B072E0" w:rsidP="005A5DC6">
                  <w:pPr>
                    <w:jc w:val="center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Nazwa umocowania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072E0" w:rsidRPr="004E282D" w:rsidRDefault="00B072E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Obraz danych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072E0" w:rsidRPr="004E282D" w:rsidRDefault="00B072E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Szczegóły umocowania</w:t>
                  </w:r>
                </w:p>
              </w:tc>
            </w:tr>
            <w:tr w:rsidR="00B072E0" w:rsidTr="00AF7C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B072E0" w:rsidRPr="00AD5FBA" w:rsidRDefault="00B072E0" w:rsidP="005A5DC6">
                  <w:pPr>
                    <w:jc w:val="center"/>
                    <w:rPr>
                      <w:rStyle w:val="Pogrubienie"/>
                    </w:rPr>
                  </w:pPr>
                  <w:r>
                    <w:rPr>
                      <w:rStyle w:val="Pogrubienie"/>
                    </w:rPr>
                    <w:t>Stały-1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B072E0" w:rsidRPr="006208CB" w:rsidRDefault="00B072E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pl-PL" w:eastAsia="pl-PL"/>
                    </w:rPr>
                    <w:drawing>
                      <wp:inline distT="0" distB="0" distL="0" distR="0">
                        <wp:extent cx="1772285" cy="901065"/>
                        <wp:effectExtent l="0" t="0" r="0" b="0"/>
                        <wp:docPr id="10" name="Obraz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01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redniasiatka1ak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072E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072E0" w:rsidRPr="00BE6656" w:rsidRDefault="00B072E0" w:rsidP="003F2268">
                        <w:pPr>
                          <w:jc w:val="right"/>
                          <w:rPr>
                            <w:rStyle w:val="Pogrubieni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Elementy: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072E0" w:rsidRPr="00154A1A" w:rsidRDefault="00B072E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1 ściana(y)</w:t>
                        </w:r>
                      </w:p>
                    </w:tc>
                  </w:tr>
                  <w:tr w:rsidR="00B072E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Nieruchoma geometria</w:t>
                        </w:r>
                      </w:p>
                    </w:tc>
                  </w:tr>
                </w:tbl>
                <w:p w:rsidR="00B072E0" w:rsidRPr="004C6DEB" w:rsidRDefault="00B072E0" w:rsidP="00840CC7">
                  <w:pPr>
                    <w:pStyle w:val="Spistreci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B072E0" w:rsidP="003F154A">
                  <w:pPr>
                    <w:rPr>
                      <w:rStyle w:val="Pogrubienie"/>
                      <w:bCs/>
                    </w:rPr>
                  </w:pPr>
                  <w:r>
                    <w:rPr>
                      <w:rStyle w:val="Pogrubienie"/>
                      <w:b/>
                    </w:rPr>
                    <w:t>Siły wypadkowe</w:t>
                  </w:r>
                </w:p>
                <w:tbl>
                  <w:tblPr>
                    <w:tblStyle w:val="Tabela-Siatk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Komponenty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Wypadkowa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Siła reakcji(N)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0.0260304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155.455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-0.0226894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155.455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B072E0" w:rsidP="000A7C6B">
                        <w:pPr>
                          <w:jc w:val="center"/>
                          <w:rPr>
                            <w:rStyle w:val="Pogrubienie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sz w:val="20"/>
                            <w:szCs w:val="20"/>
                          </w:rPr>
                          <w:t>Moment reakcji(N.m)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B072E0" w:rsidP="000A7C6B">
                        <w:pPr>
                          <w:jc w:val="center"/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Pogrubienie"/>
                      <w:b/>
                      <w:sz w:val="18"/>
                      <w:szCs w:val="18"/>
                    </w:rPr>
                  </w:pPr>
                  <w:r>
                    <w:rPr>
                      <w:rStyle w:val="Pogrubienie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Spistreci3"/>
            </w:pPr>
          </w:p>
          <w:tbl>
            <w:tblPr>
              <w:tblStyle w:val="Jasnalistaak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072E0" w:rsidTr="004748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072E0" w:rsidRPr="004E282D" w:rsidRDefault="00B072E0" w:rsidP="005A5DC6">
                  <w:pPr>
                    <w:jc w:val="center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Nazwa obciążenia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072E0" w:rsidRPr="004E282D" w:rsidRDefault="00B072E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Załaduj obraz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072E0" w:rsidRPr="004E282D" w:rsidRDefault="00B072E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/>
                      <w:color w:val="auto"/>
                    </w:rPr>
                  </w:pPr>
                  <w:r>
                    <w:rPr>
                      <w:rStyle w:val="Pogrubienie"/>
                      <w:b/>
                      <w:color w:val="auto"/>
                    </w:rPr>
                    <w:t>Szczegóły obciążenia</w:t>
                  </w:r>
                </w:p>
              </w:tc>
            </w:tr>
            <w:tr w:rsidR="00B072E0" w:rsidTr="00B072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B072E0" w:rsidRPr="00F42DD1" w:rsidRDefault="00B072E0" w:rsidP="005A5DC6">
                  <w:pPr>
                    <w:jc w:val="center"/>
                    <w:rPr>
                      <w:rStyle w:val="Pogrubienie"/>
                    </w:rPr>
                  </w:pPr>
                  <w:r>
                    <w:rPr>
                      <w:rStyle w:val="Pogrubienie"/>
                    </w:rPr>
                    <w:t>Grawitacja-1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B072E0" w:rsidRPr="006208CB" w:rsidRDefault="00B072E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pl-PL" w:eastAsia="pl-PL"/>
                    </w:rPr>
                    <w:drawing>
                      <wp:inline distT="0" distB="0" distL="0" distR="0">
                        <wp:extent cx="1907540" cy="969645"/>
                        <wp:effectExtent l="0" t="0" r="0" b="1905"/>
                        <wp:docPr id="11" name="Obraz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9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redniasiatka1ak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072E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072E0" w:rsidRPr="00BE6656" w:rsidRDefault="00B072E0" w:rsidP="003F2268">
                        <w:pPr>
                          <w:jc w:val="right"/>
                          <w:rPr>
                            <w:rStyle w:val="Pogrubieni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Odniesienie: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072E0" w:rsidRPr="00B77EA3" w:rsidRDefault="00B072E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Ściana&lt; 1 &gt;</w:t>
                        </w:r>
                      </w:p>
                    </w:tc>
                  </w:tr>
                  <w:tr w:rsidR="00B072E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Wartości: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0  0 -9.81</w:t>
                        </w:r>
                      </w:p>
                    </w:tc>
                  </w:tr>
                  <w:tr w:rsidR="00B072E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Jednostki: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SI</w:t>
                        </w:r>
                      </w:p>
                    </w:tc>
                  </w:tr>
                </w:tbl>
                <w:p w:rsidR="00B072E0" w:rsidRDefault="00B072E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</w:rPr>
                  </w:pPr>
                </w:p>
              </w:tc>
            </w:tr>
            <w:tr w:rsidR="00B072E0" w:rsidTr="00F067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B072E0" w:rsidRPr="00F42DD1" w:rsidRDefault="00B072E0" w:rsidP="00F06782">
                  <w:pPr>
                    <w:jc w:val="center"/>
                    <w:rPr>
                      <w:rStyle w:val="Pogrubienie"/>
                    </w:rPr>
                  </w:pPr>
                  <w:r>
                    <w:rPr>
                      <w:rStyle w:val="Pogrubienie"/>
                    </w:rPr>
                    <w:t>Siła-1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B072E0" w:rsidRPr="006208CB" w:rsidRDefault="00B072E0" w:rsidP="00F067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pl-PL" w:eastAsia="pl-PL"/>
                    </w:rPr>
                    <w:drawing>
                      <wp:inline distT="0" distB="0" distL="0" distR="0">
                        <wp:extent cx="1907540" cy="969645"/>
                        <wp:effectExtent l="0" t="0" r="0" b="1905"/>
                        <wp:docPr id="12" name="Obraz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9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redniasiatka1ak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072E0" w:rsidRPr="00BE6656" w:rsidRDefault="00B072E0" w:rsidP="00F06782">
                        <w:pPr>
                          <w:jc w:val="right"/>
                          <w:rPr>
                            <w:rStyle w:val="Pogrubieni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Elementy: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072E0" w:rsidRPr="00B77EA3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1 ściana(y)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Zastosuj normalną siłę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Wartość: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80 N</w:t>
                        </w:r>
                      </w:p>
                    </w:tc>
                  </w:tr>
                </w:tbl>
                <w:p w:rsidR="00B072E0" w:rsidRDefault="00B072E0" w:rsidP="00F067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Pogrubienie"/>
                    </w:rPr>
                  </w:pPr>
                </w:p>
              </w:tc>
            </w:tr>
            <w:tr w:rsidR="00B072E0" w:rsidTr="00F06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B072E0" w:rsidRPr="00F42DD1" w:rsidRDefault="00B072E0" w:rsidP="00F06782">
                  <w:pPr>
                    <w:jc w:val="center"/>
                    <w:rPr>
                      <w:rStyle w:val="Pogrubienie"/>
                    </w:rPr>
                  </w:pPr>
                  <w:r>
                    <w:rPr>
                      <w:rStyle w:val="Pogrubienie"/>
                    </w:rPr>
                    <w:t>Odległe obciążenie (transfer bezpośredni)-1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B072E0" w:rsidRPr="006208CB" w:rsidRDefault="00B072E0" w:rsidP="00F067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pl-PL" w:eastAsia="pl-PL"/>
                    </w:rPr>
                    <w:drawing>
                      <wp:inline distT="0" distB="0" distL="0" distR="0">
                        <wp:extent cx="1907540" cy="969645"/>
                        <wp:effectExtent l="0" t="0" r="0" b="1905"/>
                        <wp:docPr id="13" name="Obraz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9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redniasiatka1ak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072E0" w:rsidRPr="00BE6656" w:rsidRDefault="00B072E0" w:rsidP="00F06782">
                        <w:pPr>
                          <w:jc w:val="right"/>
                          <w:rPr>
                            <w:rStyle w:val="Pogrubieni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Elementy: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072E0" w:rsidRPr="00B77EA3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1 ściana(y)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Obciążenie (transfer bezpośredni)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Układ współrzędnych: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 xml:space="preserve">Globalne współrzędne kartezjańskie 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Siła Wartości: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---, -55, ---   N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  Wartości: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---, ---, ---   N.m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Współrzędne odniesienia: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-45 110 160   mm</w:t>
                        </w:r>
                      </w:p>
                    </w:tc>
                  </w:tr>
                  <w:tr w:rsidR="00B072E0" w:rsidTr="00F067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F067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Przeniesione komponenty: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F067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  <w:sz w:val="20"/>
                            <w:szCs w:val="20"/>
                          </w:rPr>
                          <w:t>Siła</w:t>
                        </w:r>
                      </w:p>
                    </w:tc>
                  </w:tr>
                </w:tbl>
                <w:p w:rsidR="00B072E0" w:rsidRDefault="00B072E0" w:rsidP="00F067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Pogrubienie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Pogrubienie"/>
              </w:rPr>
            </w:pPr>
          </w:p>
        </w:tc>
      </w:tr>
    </w:tbl>
    <w:p w:rsidR="00132707" w:rsidRDefault="00132707" w:rsidP="0013270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Nagwek1"/>
              <w:outlineLvl w:val="0"/>
            </w:pPr>
            <w:r>
              <w:lastRenderedPageBreak/>
              <w:br w:type="page"/>
            </w:r>
            <w:bookmarkStart w:id="12" w:name="_Toc427930560"/>
            <w:r w:rsidR="00B072E0">
              <w:t>Definicje złącza</w:t>
            </w:r>
            <w:bookmarkEnd w:id="12"/>
          </w:p>
          <w:p w:rsidR="00132707" w:rsidRDefault="00B072E0" w:rsidP="000A7C6B">
            <w:r>
              <w:t>Brak danych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B072E0" w:rsidP="00B072E0">
            <w:pPr>
              <w:pStyle w:val="Nagwek1"/>
              <w:outlineLvl w:val="0"/>
            </w:pPr>
            <w:bookmarkStart w:id="13" w:name="_Toc427930561"/>
            <w:r>
              <w:t>Informacje kontaktowe</w:t>
            </w:r>
            <w:bookmarkEnd w:id="13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B072E0" w:rsidP="00C16188">
                  <w:pPr>
                    <w:jc w:val="center"/>
                  </w:pPr>
                  <w:r>
                    <w:t>Kontakt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B072E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Obraz kontaktu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B072E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Właściwości kontaktu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B072E0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Kontakt globalny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B072E0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2445385" cy="1243330"/>
                        <wp:effectExtent l="0" t="0" r="0" b="0"/>
                        <wp:docPr id="14" name="Obraz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43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redniasiatka1ak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B072E0" w:rsidP="004F6DE4">
                        <w:pPr>
                          <w:jc w:val="right"/>
                          <w:rPr>
                            <w:rStyle w:val="Pogrubienie"/>
                            <w:bCs/>
                          </w:rPr>
                        </w:pPr>
                        <w:r>
                          <w:t>Typ: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B072E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</w:rPr>
                          <w:t>Wiązane</w:t>
                        </w:r>
                      </w:p>
                    </w:tc>
                  </w:tr>
                  <w:tr w:rsidR="00B072E0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4F6DE4">
                        <w:pPr>
                          <w:jc w:val="right"/>
                        </w:pPr>
                        <w:r>
                          <w:t>Komponenty: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</w:rPr>
                          <w:t>1 komponent(y)</w:t>
                        </w:r>
                      </w:p>
                    </w:tc>
                  </w:tr>
                  <w:tr w:rsidR="00B072E0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072E0" w:rsidRDefault="00B072E0" w:rsidP="004F6DE4">
                        <w:pPr>
                          <w:jc w:val="right"/>
                        </w:pPr>
                        <w:r>
                          <w:t>Opcje: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072E0" w:rsidRDefault="00B072E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Pogrubienie"/>
                            <w:b w:val="0"/>
                            <w:bCs w:val="0"/>
                          </w:rPr>
                        </w:pPr>
                        <w:r>
                          <w:rPr>
                            <w:rStyle w:val="Pogrubienie"/>
                            <w:b w:val="0"/>
                            <w:bCs w:val="0"/>
                          </w:rPr>
                          <w:t>Kompatybilna siatka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B072E0" w:rsidP="000A7C6B">
            <w:pPr>
              <w:pStyle w:val="Nagwek1"/>
              <w:outlineLvl w:val="0"/>
            </w:pPr>
            <w:bookmarkStart w:id="14" w:name="_Toc427930562"/>
            <w:r>
              <w:lastRenderedPageBreak/>
              <w:t>Informacje siatki</w:t>
            </w:r>
            <w:bookmarkEnd w:id="14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072E0" w:rsidP="00C16188">
                  <w:r>
                    <w:t>Typ siatki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Siatka bryłowa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 xml:space="preserve">Użyty generator siatki: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Siatka standardowa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 xml:space="preserve">Automatyczne przejście: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 xml:space="preserve">Uwzględnij automatyczne pętle siatki: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Punkty jakobianu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Punkty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Rozmiar elementu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6.30222 mm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Tolerancja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0.315111 mm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Jakość siatki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Wysoka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Pr="00B072E0" w:rsidRDefault="00B072E0" w:rsidP="00C16188">
                  <w:pPr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Utwórz ponownie siatkę dla nieudanych części używając niekompatybilnej siatki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Wyłączone</w:t>
                  </w:r>
                </w:p>
              </w:tc>
            </w:tr>
          </w:tbl>
          <w:p w:rsidR="00690657" w:rsidRDefault="00690657" w:rsidP="00690657"/>
          <w:p w:rsidR="00A9531D" w:rsidRPr="00690657" w:rsidRDefault="00B072E0" w:rsidP="00690657">
            <w:pPr>
              <w:pStyle w:val="Nagwek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Informacje siatki - Szczegóły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072E0" w:rsidP="00C16188">
                  <w:r>
                    <w:t>Całkowita liczba węzłów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47297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Całkowita liczba elementów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28254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Maksymalny współczynnik proporcji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10.858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% elementów o współczynniku kształtu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96.3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% elementów o współczynniku kształtu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0.00354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>% zniekształconych elementów(Jacobian)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072E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Pr="00B072E0" w:rsidRDefault="00B072E0" w:rsidP="00C16188">
                  <w:pPr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 xml:space="preserve">Czas do ukończenia siatki 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B072E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r>
                    <w:t xml:space="preserve">Nazwa komputera: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072E0" w:rsidRDefault="00B072E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LAPTOP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B072E0" w:rsidP="00D803B1">
                  <w:pPr>
                    <w:jc w:val="center"/>
                  </w:pPr>
                  <w:r>
                    <w:rPr>
                      <w:noProof/>
                      <w:lang w:val="pl-PL" w:eastAsia="pl-PL"/>
                    </w:rPr>
                    <w:lastRenderedPageBreak/>
                    <w:drawing>
                      <wp:inline distT="0" distB="0" distL="0" distR="0">
                        <wp:extent cx="6711315" cy="3411855"/>
                        <wp:effectExtent l="0" t="0" r="0" b="0"/>
                        <wp:docPr id="15" name="Obraz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11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B072E0" w:rsidP="000A7C6B">
            <w:pPr>
              <w:pStyle w:val="Nagwek1"/>
              <w:outlineLvl w:val="0"/>
            </w:pPr>
            <w:bookmarkStart w:id="15" w:name="_Toc427930563"/>
            <w:r>
              <w:t>Szczegóły sensora</w:t>
            </w:r>
            <w:bookmarkEnd w:id="15"/>
          </w:p>
          <w:p w:rsidR="002C53F9" w:rsidRPr="00F077CB" w:rsidRDefault="00B072E0" w:rsidP="000A7C6B">
            <w:r>
              <w:t>Brak danych</w:t>
            </w:r>
          </w:p>
        </w:tc>
      </w:tr>
    </w:tbl>
    <w:p w:rsidR="005F5B79" w:rsidRDefault="005F5B79" w:rsidP="00F12133"/>
    <w:tbl>
      <w:tblPr>
        <w:tblStyle w:val="Tabela-Siatk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Pr="00B072E0" w:rsidRDefault="00B072E0" w:rsidP="000A7C6B">
            <w:pPr>
              <w:pStyle w:val="Nagwek1"/>
              <w:outlineLvl w:val="0"/>
              <w:rPr>
                <w:lang w:val="pl-PL"/>
              </w:rPr>
            </w:pPr>
            <w:bookmarkStart w:id="16" w:name="_Toc427930564"/>
            <w:r w:rsidRPr="00B072E0">
              <w:rPr>
                <w:lang w:val="pl-PL"/>
              </w:rPr>
              <w:t>Siły wypadkowe</w:t>
            </w:r>
            <w:bookmarkEnd w:id="16"/>
          </w:p>
          <w:p w:rsidR="005F5B79" w:rsidRPr="00B072E0" w:rsidRDefault="00B072E0" w:rsidP="000A7C6B">
            <w:pPr>
              <w:pStyle w:val="Nagwek2"/>
              <w:outlineLvl w:val="1"/>
              <w:rPr>
                <w:lang w:val="pl-PL"/>
              </w:rPr>
            </w:pPr>
            <w:r w:rsidRPr="00B072E0">
              <w:rPr>
                <w:lang w:val="pl-PL"/>
              </w:rPr>
              <w:t>Siły reakcji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RPr="005A5AE6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Pr="00B072E0" w:rsidRDefault="00B072E0" w:rsidP="000A7C6B">
                  <w:pPr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Zestaw wyboru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Pr="00B072E0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Jednostki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Pr="00B072E0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Suma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Pr="00B072E0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Suma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Pr="00B072E0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Suma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Pr="00B072E0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 w:rsidRPr="00B072E0">
                    <w:rPr>
                      <w:lang w:val="pl-PL"/>
                    </w:rPr>
                    <w:t>Wypadkowa</w:t>
                  </w:r>
                </w:p>
              </w:tc>
            </w:tr>
            <w:tr w:rsidR="005F5B79" w:rsidRPr="005A5AE6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B072E0" w:rsidRDefault="00B072E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Fonts w:asciiTheme="minorHAnsi" w:hAnsiTheme="minorHAnsi"/>
                      <w:b w:val="0"/>
                      <w:sz w:val="20"/>
                      <w:szCs w:val="20"/>
                      <w:lang w:val="pl-PL"/>
                    </w:rPr>
                    <w:t>Cały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sz w:val="20"/>
                      <w:szCs w:val="20"/>
                      <w:lang w:val="pl-PL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sz w:val="20"/>
                      <w:szCs w:val="20"/>
                      <w:lang w:val="pl-PL"/>
                    </w:rPr>
                    <w:t>0.0260304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sz w:val="20"/>
                      <w:szCs w:val="20"/>
                      <w:lang w:val="pl-PL"/>
                    </w:rPr>
                    <w:t>155.455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sz w:val="20"/>
                      <w:szCs w:val="20"/>
                      <w:lang w:val="pl-PL"/>
                    </w:rPr>
                    <w:t>-0.0226894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B072E0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sz w:val="20"/>
                      <w:szCs w:val="20"/>
                      <w:lang w:val="pl-PL"/>
                    </w:rPr>
                    <w:t>155.455</w:t>
                  </w:r>
                </w:p>
              </w:tc>
            </w:tr>
          </w:tbl>
          <w:p w:rsidR="005F5B79" w:rsidRPr="00B072E0" w:rsidRDefault="00B072E0" w:rsidP="000A7C6B">
            <w:pPr>
              <w:pStyle w:val="Nagwek2"/>
              <w:outlineLvl w:val="1"/>
              <w:rPr>
                <w:lang w:val="pl-PL"/>
              </w:rPr>
            </w:pPr>
            <w:r w:rsidRPr="00B072E0">
              <w:rPr>
                <w:lang w:val="pl-PL"/>
              </w:rPr>
              <w:t>Momenty reakcji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072E0" w:rsidP="000A7C6B">
                  <w:r>
                    <w:t>Zestaw wyboru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Jednostki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Suma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Suma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Suma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072E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Wypadkowa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072E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Cały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072E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7" w:name="_Toc243733151"/>
            <w:bookmarkStart w:id="18" w:name="_Toc245020119"/>
            <w:bookmarkStart w:id="19" w:name="_Toc245020151"/>
          </w:p>
        </w:tc>
      </w:tr>
      <w:bookmarkEnd w:id="17"/>
      <w:bookmarkEnd w:id="18"/>
      <w:bookmarkEnd w:id="19"/>
    </w:tbl>
    <w:p w:rsidR="00EC2432" w:rsidRDefault="00EC2432" w:rsidP="00EC243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B072E0" w:rsidRDefault="00B072E0" w:rsidP="00B072E0">
            <w:pPr>
              <w:pStyle w:val="Nagwek1"/>
              <w:outlineLvl w:val="0"/>
            </w:pPr>
            <w:bookmarkStart w:id="20" w:name="_Toc427930565"/>
            <w:r>
              <w:t>Belki</w:t>
            </w:r>
            <w:bookmarkEnd w:id="20"/>
          </w:p>
          <w:p w:rsidR="00EC2432" w:rsidRDefault="00B072E0" w:rsidP="000A7C6B">
            <w:r>
              <w:rPr>
                <w:sz w:val="24"/>
                <w:szCs w:val="24"/>
              </w:rPr>
              <w:t>Brak danych</w:t>
            </w:r>
          </w:p>
        </w:tc>
      </w:tr>
    </w:tbl>
    <w:p w:rsidR="00EC2432" w:rsidRDefault="00EC2432" w:rsidP="0094009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B072E0" w:rsidP="000A7C6B">
            <w:pPr>
              <w:pStyle w:val="Nagwek1"/>
              <w:outlineLvl w:val="0"/>
            </w:pPr>
            <w:bookmarkStart w:id="21" w:name="_Toc427930566"/>
            <w:bookmarkStart w:id="22" w:name="_Toc243733152"/>
            <w:bookmarkStart w:id="23" w:name="_Toc245020120"/>
            <w:bookmarkStart w:id="24" w:name="_Toc245020152"/>
            <w:r>
              <w:lastRenderedPageBreak/>
              <w:t>Wyniki badania</w:t>
            </w:r>
            <w:bookmarkEnd w:id="21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58"/>
              <w:gridCol w:w="3330"/>
              <w:gridCol w:w="2215"/>
              <w:gridCol w:w="2551"/>
            </w:tblGrid>
            <w:tr w:rsidR="00B072E0" w:rsidTr="00F067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r>
                    <w:t>Nazwa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072E0" w:rsidTr="00F06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Pr="004D2956" w:rsidRDefault="00B072E0" w:rsidP="00B072E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Naprężenie1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P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sz w:val="20"/>
                      <w:szCs w:val="20"/>
                      <w:lang w:val="pl-PL"/>
                    </w:rPr>
                    <w:t>VON: Naprężenie zredukowane wg Misesa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1006.55 N/m^2</w:t>
                  </w:r>
                </w:p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Węzeł: 45591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6.20702e+006 N/m^2</w:t>
                  </w:r>
                </w:p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Węzeł: 14455</w:t>
                  </w:r>
                </w:p>
              </w:tc>
            </w:tr>
            <w:tr w:rsidR="00B072E0" w:rsidRPr="005A5AE6" w:rsidTr="00F0678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Default="00B072E0" w:rsidP="00B072E0">
                  <w:pPr>
                    <w:jc w:val="center"/>
                    <w:rPr>
                      <w:rStyle w:val="Pogrubienie"/>
                      <w:noProof/>
                    </w:rPr>
                  </w:pPr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6858000" cy="3486785"/>
                        <wp:effectExtent l="0" t="0" r="0" b="0"/>
                        <wp:docPr id="16" name="Obraz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8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72E0" w:rsidRPr="00B072E0" w:rsidRDefault="00B072E0" w:rsidP="00B072E0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noProof/>
                      <w:sz w:val="20"/>
                      <w:szCs w:val="20"/>
                      <w:lang w:val="pl-PL"/>
                    </w:rPr>
                    <w:t>Złożenie1-Analiza statyczna 1-Naprężenie-Naprężenie1</w:t>
                  </w:r>
                </w:p>
              </w:tc>
            </w:tr>
          </w:tbl>
          <w:p w:rsidR="00B072E0" w:rsidRPr="00B072E0" w:rsidRDefault="00B072E0" w:rsidP="000A7C6B">
            <w:pPr>
              <w:rPr>
                <w:lang w:val="pl-PL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929"/>
              <w:gridCol w:w="3475"/>
              <w:gridCol w:w="2122"/>
              <w:gridCol w:w="2228"/>
            </w:tblGrid>
            <w:tr w:rsidR="00B072E0" w:rsidTr="00F067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r>
                    <w:t>Nazwa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072E0" w:rsidTr="00F06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Pr="004D2956" w:rsidRDefault="00B072E0" w:rsidP="00B072E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Przemieszczenie1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Wypadkowe przemieszczenie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Węzeł: 43902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0.191827 mm</w:t>
                  </w:r>
                </w:p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Węzeł: 20788</w:t>
                  </w:r>
                </w:p>
              </w:tc>
            </w:tr>
            <w:tr w:rsidR="00B072E0" w:rsidRPr="005A5AE6" w:rsidTr="00F0678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Default="00B072E0" w:rsidP="00B072E0">
                  <w:pPr>
                    <w:jc w:val="center"/>
                    <w:rPr>
                      <w:rStyle w:val="Pogrubienie"/>
                      <w:noProof/>
                    </w:rPr>
                  </w:pPr>
                  <w:r>
                    <w:rPr>
                      <w:noProof/>
                      <w:lang w:val="pl-PL" w:eastAsia="pl-PL"/>
                    </w:rPr>
                    <w:lastRenderedPageBreak/>
                    <w:drawing>
                      <wp:inline distT="0" distB="0" distL="0" distR="0">
                        <wp:extent cx="6858000" cy="3486785"/>
                        <wp:effectExtent l="0" t="0" r="0" b="0"/>
                        <wp:docPr id="17" name="Obraz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8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72E0" w:rsidRPr="00B072E0" w:rsidRDefault="00B072E0" w:rsidP="00B072E0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r w:rsidRPr="00B072E0">
                    <w:rPr>
                      <w:rStyle w:val="Pogrubienie"/>
                      <w:noProof/>
                      <w:sz w:val="20"/>
                      <w:szCs w:val="20"/>
                      <w:lang w:val="pl-PL"/>
                    </w:rPr>
                    <w:t>Złożenie1-Analiza statyczna 1-Przemieszczenie-Przemieszczenie1</w:t>
                  </w:r>
                </w:p>
              </w:tc>
            </w:tr>
          </w:tbl>
          <w:p w:rsidR="00B072E0" w:rsidRPr="00B072E0" w:rsidRDefault="00B072E0" w:rsidP="000A7C6B">
            <w:pPr>
              <w:rPr>
                <w:lang w:val="pl-PL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96"/>
              <w:gridCol w:w="3345"/>
              <w:gridCol w:w="2317"/>
              <w:gridCol w:w="2296"/>
            </w:tblGrid>
            <w:tr w:rsidR="00B072E0" w:rsidTr="00F067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r>
                    <w:t>Nazwa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072E0" w:rsidRDefault="00B072E0" w:rsidP="00B072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072E0" w:rsidTr="00F06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Pr="004D2956" w:rsidRDefault="00B072E0" w:rsidP="00B072E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Odkształcenie1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Odkształcenie równoważne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1.22242e-008 </w:t>
                  </w:r>
                </w:p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28166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072E0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6.52907e-005 </w:t>
                  </w:r>
                </w:p>
                <w:p w:rsidR="00B072E0" w:rsidRPr="004D2956" w:rsidRDefault="00B072E0" w:rsidP="00B072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6417</w:t>
                  </w:r>
                </w:p>
              </w:tc>
            </w:tr>
            <w:tr w:rsidR="00B072E0" w:rsidRPr="005A5AE6" w:rsidTr="00F0678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072E0" w:rsidRDefault="00B072E0" w:rsidP="00B072E0">
                  <w:pPr>
                    <w:jc w:val="center"/>
                    <w:rPr>
                      <w:rStyle w:val="Pogrubienie"/>
                      <w:noProof/>
                    </w:rPr>
                  </w:pPr>
                  <w:r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6858000" cy="3486785"/>
                        <wp:effectExtent l="0" t="0" r="0" b="0"/>
                        <wp:docPr id="18" name="Obraz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8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72E0" w:rsidRPr="005A5AE6" w:rsidRDefault="00B072E0" w:rsidP="00B072E0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r w:rsidRPr="005A5AE6">
                    <w:rPr>
                      <w:rStyle w:val="Pogrubienie"/>
                      <w:noProof/>
                      <w:sz w:val="20"/>
                      <w:szCs w:val="20"/>
                      <w:lang w:val="pl-PL"/>
                    </w:rPr>
                    <w:t>Złożenie1-Analiza statyczna 1-Odkształcenie-Odkształcenie1</w:t>
                  </w:r>
                </w:p>
              </w:tc>
            </w:tr>
          </w:tbl>
          <w:p w:rsidR="00B072E0" w:rsidRPr="005A5AE6" w:rsidRDefault="00B072E0" w:rsidP="000A7C6B">
            <w:pPr>
              <w:rPr>
                <w:lang w:val="pl-PL"/>
              </w:rPr>
            </w:pPr>
          </w:p>
          <w:bookmarkEnd w:id="22"/>
          <w:bookmarkEnd w:id="23"/>
          <w:bookmarkEnd w:id="24"/>
          <w:p w:rsidR="004A4EC3" w:rsidRPr="005A5AE6" w:rsidRDefault="004A4EC3" w:rsidP="004A4EC3">
            <w:pPr>
              <w:rPr>
                <w:lang w:val="pl-PL"/>
              </w:rPr>
            </w:pPr>
          </w:p>
          <w:tbl>
            <w:tblPr>
              <w:tblStyle w:val="Tabela-Siatk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00"/>
            </w:tblGrid>
            <w:tr w:rsidR="00B072E0" w:rsidTr="00F06782">
              <w:tc>
                <w:tcPr>
                  <w:tcW w:w="5000" w:type="pct"/>
                  <w:vAlign w:val="center"/>
                </w:tcPr>
                <w:p w:rsidR="00B072E0" w:rsidRDefault="00B072E0" w:rsidP="00B072E0">
                  <w:pPr>
                    <w:jc w:val="center"/>
                    <w:rPr>
                      <w:rStyle w:val="Pogrubienie"/>
                      <w:b w:val="0"/>
                    </w:rPr>
                  </w:pPr>
                  <w:r>
                    <w:rPr>
                      <w:bCs/>
                      <w:noProof/>
                      <w:lang w:val="pl-PL" w:eastAsia="pl-PL"/>
                    </w:rPr>
                    <w:drawing>
                      <wp:inline distT="0" distB="0" distL="0" distR="0">
                        <wp:extent cx="6858000" cy="3486785"/>
                        <wp:effectExtent l="0" t="0" r="0" b="0"/>
                        <wp:docPr id="19" name="Obraz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8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72E0" w:rsidTr="00F06782">
              <w:tc>
                <w:tcPr>
                  <w:tcW w:w="5000" w:type="pct"/>
                </w:tcPr>
                <w:p w:rsidR="00B072E0" w:rsidRDefault="00B072E0" w:rsidP="00B072E0">
                  <w:pPr>
                    <w:jc w:val="center"/>
                    <w:rPr>
                      <w:rStyle w:val="Pogrubienie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Pogrubienie"/>
                      <w:b w:val="0"/>
                      <w:noProof/>
                      <w:sz w:val="20"/>
                      <w:szCs w:val="20"/>
                    </w:rPr>
                    <w:t>Obraz-1</w:t>
                  </w:r>
                </w:p>
                <w:p w:rsidR="00B072E0" w:rsidRPr="00145DDC" w:rsidRDefault="00B072E0" w:rsidP="00B072E0">
                  <w:pPr>
                    <w:jc w:val="center"/>
                    <w:rPr>
                      <w:rStyle w:val="Pogrubienie"/>
                      <w:sz w:val="20"/>
                      <w:szCs w:val="20"/>
                    </w:rPr>
                  </w:pPr>
                </w:p>
              </w:tc>
            </w:tr>
          </w:tbl>
          <w:p w:rsidR="00EC2432" w:rsidRDefault="00EC2432" w:rsidP="000A7C6B"/>
          <w:p w:rsidR="00EC2432" w:rsidRDefault="00EC2432" w:rsidP="000A7C6B"/>
        </w:tc>
      </w:tr>
    </w:tbl>
    <w:p w:rsidR="000B1701" w:rsidRDefault="000B1701" w:rsidP="000B170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0B1701" w:rsidP="00B072E0">
            <w:pPr>
              <w:pStyle w:val="Nagwek1"/>
              <w:outlineLvl w:val="0"/>
            </w:pPr>
            <w:bookmarkStart w:id="25" w:name="_GoBack"/>
            <w:bookmarkEnd w:id="25"/>
          </w:p>
        </w:tc>
      </w:tr>
    </w:tbl>
    <w:p w:rsidR="00AC3438" w:rsidRPr="00AC3438" w:rsidRDefault="00AC3438" w:rsidP="00FE0924"/>
    <w:sectPr w:rsidR="00AC3438" w:rsidRPr="00AC3438" w:rsidSect="00F25CD7">
      <w:footerReference w:type="default" r:id="rId24"/>
      <w:footerReference w:type="first" r:id="rId2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BEE" w:rsidRDefault="00C64BEE" w:rsidP="00F25CD7">
      <w:pPr>
        <w:spacing w:after="0" w:line="240" w:lineRule="auto"/>
      </w:pPr>
      <w:r>
        <w:separator/>
      </w:r>
    </w:p>
  </w:endnote>
  <w:endnote w:type="continuationSeparator" w:id="0">
    <w:p w:rsidR="00C64BEE" w:rsidRDefault="00C64BE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pl-PL" w:eastAsia="pl-PL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Pr="00B072E0" w:rsidRDefault="00B072E0" w:rsidP="00E217C8">
          <w:pPr>
            <w:rPr>
              <w:rFonts w:asciiTheme="majorHAnsi" w:hAnsiTheme="majorHAnsi"/>
              <w:lang w:val="pl-PL"/>
            </w:rPr>
          </w:pPr>
          <w:r w:rsidRPr="00B072E0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pl-PL"/>
            </w:rPr>
            <w:t>Analizowane za pomocą SolidWorks Simulation</w:t>
          </w:r>
        </w:p>
      </w:tc>
      <w:tc>
        <w:tcPr>
          <w:tcW w:w="2079" w:type="pct"/>
          <w:vAlign w:val="bottom"/>
        </w:tcPr>
        <w:p w:rsidR="00DC4D2F" w:rsidRDefault="00B072E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Symulacja Złożenie1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5AE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pl-PL" w:eastAsia="pl-PL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Pr="00B072E0" w:rsidRDefault="00B072E0" w:rsidP="00BF0BC4">
          <w:pPr>
            <w:rPr>
              <w:rFonts w:asciiTheme="majorHAnsi" w:hAnsiTheme="majorHAnsi"/>
              <w:lang w:val="pl-PL"/>
            </w:rPr>
          </w:pPr>
          <w:r w:rsidRPr="00B072E0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pl-PL"/>
            </w:rPr>
            <w:t>Analizowane za pomocą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B072E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Symulacja Złożenie1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5AE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BEE" w:rsidRDefault="00C64BEE" w:rsidP="00F25CD7">
      <w:pPr>
        <w:spacing w:after="0" w:line="240" w:lineRule="auto"/>
      </w:pPr>
      <w:r>
        <w:separator/>
      </w:r>
    </w:p>
  </w:footnote>
  <w:footnote w:type="continuationSeparator" w:id="0">
    <w:p w:rsidR="00C64BEE" w:rsidRDefault="00C64BE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E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AE6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072E0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4BEE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66A3D-3401-4AFF-9E2A-B4FFD989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B5A1B"/>
    <w:rPr>
      <w:b/>
      <w:bCs/>
    </w:rPr>
  </w:style>
  <w:style w:type="paragraph" w:styleId="Bezodstpw">
    <w:name w:val="No Spacing"/>
    <w:uiPriority w:val="1"/>
    <w:qFormat/>
    <w:rsid w:val="00BB5A1B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BB5A1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5CD7"/>
  </w:style>
  <w:style w:type="paragraph" w:styleId="Stopka">
    <w:name w:val="footer"/>
    <w:basedOn w:val="Normalny"/>
    <w:link w:val="StopkaZnak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5CD7"/>
  </w:style>
  <w:style w:type="table" w:styleId="Tabela-Siatka">
    <w:name w:val="Table Grid"/>
    <w:basedOn w:val="Standardowy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Standardowy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3">
    <w:name w:val="Light List Accent 3"/>
    <w:basedOn w:val="Standardowy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2">
    <w:name w:val="Light List Accent 2"/>
    <w:basedOn w:val="Standardowy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801E6"/>
    <w:rPr>
      <w:color w:val="0000FF" w:themeColor="hyperlink"/>
      <w:u w:val="single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FE0924"/>
    <w:rPr>
      <w:rFonts w:ascii="Tahoma" w:hAnsi="Tahoma" w:cs="Tahoma"/>
      <w:sz w:val="16"/>
      <w:szCs w:val="16"/>
    </w:rPr>
  </w:style>
  <w:style w:type="table" w:styleId="Jasnalistaakcent4">
    <w:name w:val="Light List Accent 4"/>
    <w:basedOn w:val="Standardowy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Standardowy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siatka2akcent1">
    <w:name w:val="Medium Grid 2 Accent 1"/>
    <w:basedOn w:val="Standardowy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Standardowy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siatka1akcent6">
    <w:name w:val="Medium Grid 1 Accent 6"/>
    <w:basedOn w:val="Standardowy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akcent5">
    <w:name w:val="Light Shading Accent 5"/>
    <w:basedOn w:val="Standardowy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4">
    <w:name w:val="Light Shading Accent 4"/>
    <w:basedOn w:val="Standardowy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mek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6C238-6FBD-4313-B152-619AE630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3</TotalTime>
  <Pages>11</Pages>
  <Words>947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Tymek</dc:creator>
  <cp:lastModifiedBy>Tymek</cp:lastModifiedBy>
  <cp:revision>2</cp:revision>
  <dcterms:created xsi:type="dcterms:W3CDTF">2015-08-21T12:26:00Z</dcterms:created>
  <dcterms:modified xsi:type="dcterms:W3CDTF">2015-08-31T16:30:00Z</dcterms:modified>
</cp:coreProperties>
</file>